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F43CD" w14:textId="02824BAC" w:rsidR="00FF7B33" w:rsidRPr="00951C77" w:rsidRDefault="009E3378" w:rsidP="00951C77">
      <w:pPr>
        <w:pStyle w:val="Title"/>
      </w:pPr>
      <w:r>
        <w:t>LOTR and UNO</w:t>
      </w:r>
    </w:p>
    <w:p w14:paraId="5F871ED8" w14:textId="7B7C6B04" w:rsidR="00FF7B33" w:rsidRPr="00FF7B33" w:rsidRDefault="009E3378" w:rsidP="00126D77">
      <w:pPr>
        <w:pStyle w:val="Subtitle"/>
      </w:pPr>
      <w:r>
        <w:t>David Adamashvili</w:t>
      </w:r>
      <w:r w:rsidR="00FF7B33">
        <w:br/>
      </w:r>
      <w:r>
        <w:t>dadamashvili3</w:t>
      </w:r>
      <w:r w:rsidR="00FF7B33" w:rsidRPr="00FF7B33">
        <w:t>@</w:t>
      </w:r>
      <w:r w:rsidR="00FD25E7">
        <w:t>gatech.edu</w:t>
      </w:r>
    </w:p>
    <w:p w14:paraId="77C7DD8E" w14:textId="3A967925" w:rsidR="00D5034D" w:rsidRDefault="00773821" w:rsidP="00B4491E">
      <w:pPr>
        <w:pStyle w:val="Heading1"/>
      </w:pPr>
      <w:r>
        <w:t>Lord Of the rings</w:t>
      </w:r>
    </w:p>
    <w:p w14:paraId="7E9E5257" w14:textId="7427C040" w:rsidR="00984309" w:rsidRPr="00817702" w:rsidRDefault="00817702" w:rsidP="00817702">
      <w:r>
        <w:t>Let us make the problem more straightforward, since the wording is very broad. We have three items on the left side of a river bank, Frodo, Gollum and the Ring, henceforth abbreviated as F, G and R. The river can transport one or none of these items.</w:t>
      </w:r>
      <w:r w:rsidR="00984309">
        <w:t xml:space="preserve"> Also, F and G cannot be alone in the same side of the river, unless the boat is also there. Same goes for R and G. Since Sam will always be on the boat, I will equate the boat and Sam and refer to both as the boat B.</w:t>
      </w:r>
      <w:r w:rsidR="00FB524B">
        <w:t xml:space="preserve"> The boat is initially on the left bank.</w:t>
      </w:r>
    </w:p>
    <w:p w14:paraId="2BF07166" w14:textId="3BA323EA" w:rsidR="00495608" w:rsidRDefault="00991E63" w:rsidP="00495608">
      <w:pPr>
        <w:pStyle w:val="Heading2"/>
      </w:pPr>
      <w:r>
        <w:rPr>
          <w:noProof/>
        </w:rPr>
        <mc:AlternateContent>
          <mc:Choice Requires="wps">
            <w:drawing>
              <wp:anchor distT="0" distB="0" distL="114300" distR="114300" simplePos="0" relativeHeight="251660288" behindDoc="0" locked="0" layoutInCell="1" allowOverlap="1" wp14:anchorId="5759B745" wp14:editId="76122BEA">
                <wp:simplePos x="0" y="0"/>
                <wp:positionH relativeFrom="column">
                  <wp:posOffset>1113790</wp:posOffset>
                </wp:positionH>
                <wp:positionV relativeFrom="paragraph">
                  <wp:posOffset>2468245</wp:posOffset>
                </wp:positionV>
                <wp:extent cx="24098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a:effectLst/>
                      </wps:spPr>
                      <wps:txbx>
                        <w:txbxContent>
                          <w:p w14:paraId="206C9F09" w14:textId="4F0C0422" w:rsidR="00991E63" w:rsidRPr="00F23475" w:rsidRDefault="00991E63" w:rsidP="00991E63">
                            <w:pPr>
                              <w:pStyle w:val="Caption"/>
                              <w:jc w:val="center"/>
                              <w:rPr>
                                <w:rFonts w:cs="Times New Roman (Headings CS)"/>
                                <w:b/>
                                <w:noProof/>
                                <w:color w:val="000000"/>
                                <w:sz w:val="22"/>
                                <w:szCs w:val="22"/>
                              </w:rPr>
                            </w:pPr>
                            <w:r>
                              <w:t xml:space="preserve">Figure </w:t>
                            </w:r>
                            <w:r w:rsidR="00BC4BDF">
                              <w:rPr>
                                <w:noProof/>
                              </w:rPr>
                              <w:fldChar w:fldCharType="begin"/>
                            </w:r>
                            <w:r w:rsidR="00BC4BDF">
                              <w:rPr>
                                <w:noProof/>
                              </w:rPr>
                              <w:instrText xml:space="preserve"> SEQ Figure \* ARABIC </w:instrText>
                            </w:r>
                            <w:r w:rsidR="00BC4BDF">
                              <w:rPr>
                                <w:noProof/>
                              </w:rPr>
                              <w:fldChar w:fldCharType="separate"/>
                            </w:r>
                            <w:r w:rsidR="006A6B09">
                              <w:rPr>
                                <w:noProof/>
                              </w:rPr>
                              <w:t>1</w:t>
                            </w:r>
                            <w:r w:rsidR="00BC4BDF">
                              <w:rPr>
                                <w:noProof/>
                              </w:rPr>
                              <w:fldChar w:fldCharType="end"/>
                            </w:r>
                            <w:r>
                              <w:t xml:space="preserve"> - </w:t>
                            </w:r>
                            <w:r w:rsidRPr="00991E63">
                              <w:rPr>
                                <w:b/>
                                <w:i w:val="0"/>
                              </w:rPr>
                              <w:t>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59B745" id="_x0000_t202" coordsize="21600,21600" o:spt="202" path="m,l,21600r21600,l21600,xe">
                <v:stroke joinstyle="miter"/>
                <v:path gradientshapeok="t" o:connecttype="rect"/>
              </v:shapetype>
              <v:shape id="Text Box 4" o:spid="_x0000_s1026" type="#_x0000_t202" style="position:absolute;left:0;text-align:left;margin-left:87.7pt;margin-top:194.35pt;width:18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EaMQIAAGsEAAAOAAAAZHJzL2Uyb0RvYy54bWysVFFv2jAQfp+0/2D5fQQYrT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" stroked="f">
                <v:textbox style="mso-fit-shape-to-text:t" inset="0,0,0,0">
                  <w:txbxContent>
                    <w:p w14:paraId="206C9F09" w14:textId="4F0C0422" w:rsidR="00991E63" w:rsidRPr="00F23475" w:rsidRDefault="00991E63" w:rsidP="00991E63">
                      <w:pPr>
                        <w:pStyle w:val="Caption"/>
                        <w:jc w:val="center"/>
                        <w:rPr>
                          <w:rFonts w:cs="Times New Roman (Headings CS)"/>
                          <w:b/>
                          <w:noProof/>
                          <w:color w:val="000000"/>
                          <w:sz w:val="22"/>
                          <w:szCs w:val="22"/>
                        </w:rPr>
                      </w:pPr>
                      <w:r>
                        <w:t xml:space="preserve">Figure </w:t>
                      </w:r>
                      <w:r w:rsidR="00BC4BDF">
                        <w:rPr>
                          <w:noProof/>
                        </w:rPr>
                        <w:fldChar w:fldCharType="begin"/>
                      </w:r>
                      <w:r w:rsidR="00BC4BDF">
                        <w:rPr>
                          <w:noProof/>
                        </w:rPr>
                        <w:instrText xml:space="preserve"> SEQ Figure \* ARABIC </w:instrText>
                      </w:r>
                      <w:r w:rsidR="00BC4BDF">
                        <w:rPr>
                          <w:noProof/>
                        </w:rPr>
                        <w:fldChar w:fldCharType="separate"/>
                      </w:r>
                      <w:r w:rsidR="006A6B09">
                        <w:rPr>
                          <w:noProof/>
                        </w:rPr>
                        <w:t>1</w:t>
                      </w:r>
                      <w:r w:rsidR="00BC4BDF">
                        <w:rPr>
                          <w:noProof/>
                        </w:rPr>
                        <w:fldChar w:fldCharType="end"/>
                      </w:r>
                      <w:r>
                        <w:t xml:space="preserve"> - </w:t>
                      </w:r>
                      <w:r w:rsidRPr="00991E63">
                        <w:rPr>
                          <w:b/>
                          <w:i w:val="0"/>
                        </w:rPr>
                        <w:t>State</w:t>
                      </w:r>
                    </w:p>
                  </w:txbxContent>
                </v:textbox>
                <w10:wrap type="topAndBottom"/>
              </v:shape>
            </w:pict>
          </mc:Fallback>
        </mc:AlternateContent>
      </w:r>
      <w:r>
        <w:rPr>
          <w:noProof/>
          <w14:ligatures w14:val="none"/>
          <w14:numForm w14:val="default"/>
          <w14:numSpacing w14:val="default"/>
        </w:rPr>
        <w:drawing>
          <wp:anchor distT="0" distB="0" distL="114300" distR="114300" simplePos="0" relativeHeight="251658240" behindDoc="0" locked="0" layoutInCell="1" allowOverlap="1" wp14:anchorId="02721215" wp14:editId="77C9CDCD">
            <wp:simplePos x="0" y="0"/>
            <wp:positionH relativeFrom="column">
              <wp:posOffset>1295400</wp:posOffset>
            </wp:positionH>
            <wp:positionV relativeFrom="paragraph">
              <wp:posOffset>381000</wp:posOffset>
            </wp:positionV>
            <wp:extent cx="2133600" cy="20942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3600" cy="2094230"/>
                    </a:xfrm>
                    <a:prstGeom prst="rect">
                      <a:avLst/>
                    </a:prstGeom>
                  </pic:spPr>
                </pic:pic>
              </a:graphicData>
            </a:graphic>
            <wp14:sizeRelH relativeFrom="margin">
              <wp14:pctWidth>0</wp14:pctWidth>
            </wp14:sizeRelH>
            <wp14:sizeRelV relativeFrom="margin">
              <wp14:pctHeight>0</wp14:pctHeight>
            </wp14:sizeRelV>
          </wp:anchor>
        </w:drawing>
      </w:r>
      <w:r w:rsidR="00773821">
        <w:t>State representation</w:t>
      </w:r>
    </w:p>
    <w:p w14:paraId="6100FFE5" w14:textId="366367A4" w:rsidR="00991E63" w:rsidRPr="00991E63" w:rsidRDefault="00991E63" w:rsidP="00991E63">
      <w:r>
        <w:t>Each state (node) of the semantic network will consist of information about the location of Frodo, Gollum, the Ring and Sam/boat.</w:t>
      </w:r>
      <w:r w:rsidR="00FB524B">
        <w:t xml:space="preserve"> We will visually represent this information with the river and the items on each of its banks. Figure 1 shows the initial state of the problem.</w:t>
      </w:r>
    </w:p>
    <w:p w14:paraId="0C92F709" w14:textId="669001C7" w:rsidR="00495608" w:rsidRDefault="00773821" w:rsidP="00495608">
      <w:pPr>
        <w:pStyle w:val="Heading2"/>
      </w:pPr>
      <w:r>
        <w:t>State transition</w:t>
      </w:r>
    </w:p>
    <w:p w14:paraId="1E8BC7A3" w14:textId="6AD46761" w:rsidR="00FB524B" w:rsidRDefault="00FB524B" w:rsidP="00FB524B">
      <w:r>
        <w:t>State transitions will consist of moving items from the bank where the boat currently resides. When we write “Move B, R”, this means that the items B and R will be moved from the bank where the boat is to the other bank.</w:t>
      </w:r>
    </w:p>
    <w:p w14:paraId="718EDB7D" w14:textId="65DBEC8C" w:rsidR="00FB524B" w:rsidRPr="00FB524B" w:rsidRDefault="00491093" w:rsidP="00FB524B">
      <w:r>
        <w:rPr>
          <w:noProof/>
        </w:rPr>
        <w:lastRenderedPageBreak/>
        <mc:AlternateContent>
          <mc:Choice Requires="wps">
            <w:drawing>
              <wp:anchor distT="0" distB="0" distL="114300" distR="114300" simplePos="0" relativeHeight="251668480" behindDoc="0" locked="0" layoutInCell="1" allowOverlap="1" wp14:anchorId="410EADEC" wp14:editId="6A5B6F9C">
                <wp:simplePos x="0" y="0"/>
                <wp:positionH relativeFrom="column">
                  <wp:posOffset>0</wp:posOffset>
                </wp:positionH>
                <wp:positionV relativeFrom="paragraph">
                  <wp:posOffset>2493010</wp:posOffset>
                </wp:positionV>
                <wp:extent cx="50292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14:paraId="3716F103" w14:textId="12A61DC2" w:rsidR="00491093" w:rsidRPr="008E39E4" w:rsidRDefault="00491093" w:rsidP="00491093">
                            <w:pPr>
                              <w:pStyle w:val="Caption"/>
                              <w:jc w:val="center"/>
                              <w:rPr>
                                <w:noProof/>
                              </w:rPr>
                            </w:pPr>
                            <w:r>
                              <w:t xml:space="preserve">Figure </w:t>
                            </w:r>
                            <w:r w:rsidR="00BC4BDF">
                              <w:rPr>
                                <w:noProof/>
                              </w:rPr>
                              <w:fldChar w:fldCharType="begin"/>
                            </w:r>
                            <w:r w:rsidR="00BC4BDF">
                              <w:rPr>
                                <w:noProof/>
                              </w:rPr>
                              <w:instrText xml:space="preserve"> SEQ Figure \* ARABIC </w:instrText>
                            </w:r>
                            <w:r w:rsidR="00BC4BDF">
                              <w:rPr>
                                <w:noProof/>
                              </w:rPr>
                              <w:fldChar w:fldCharType="separate"/>
                            </w:r>
                            <w:r w:rsidR="006A6B09">
                              <w:rPr>
                                <w:noProof/>
                              </w:rPr>
                              <w:t>2</w:t>
                            </w:r>
                            <w:r w:rsidR="00BC4BDF">
                              <w:rPr>
                                <w:noProof/>
                              </w:rPr>
                              <w:fldChar w:fldCharType="end"/>
                            </w:r>
                            <w:r>
                              <w:t xml:space="preserve"> - </w:t>
                            </w:r>
                            <w:r w:rsidRPr="00491093">
                              <w:rPr>
                                <w:b/>
                                <w:i w:val="0"/>
                              </w:rPr>
                              <w:t>Transition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EADEC" id="Text Box 9" o:spid="_x0000_s1027" type="#_x0000_t202" style="position:absolute;left:0;text-align:left;margin-left:0;margin-top:196.3pt;width:39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" stroked="f">
                <v:textbox style="mso-fit-shape-to-text:t" inset="0,0,0,0">
                  <w:txbxContent>
                    <w:p w14:paraId="3716F103" w14:textId="12A61DC2" w:rsidR="00491093" w:rsidRPr="008E39E4" w:rsidRDefault="00491093" w:rsidP="00491093">
                      <w:pPr>
                        <w:pStyle w:val="Caption"/>
                        <w:jc w:val="center"/>
                        <w:rPr>
                          <w:noProof/>
                        </w:rPr>
                      </w:pPr>
                      <w:r>
                        <w:t xml:space="preserve">Figure </w:t>
                      </w:r>
                      <w:r w:rsidR="00BC4BDF">
                        <w:rPr>
                          <w:noProof/>
                        </w:rPr>
                        <w:fldChar w:fldCharType="begin"/>
                      </w:r>
                      <w:r w:rsidR="00BC4BDF">
                        <w:rPr>
                          <w:noProof/>
                        </w:rPr>
                        <w:instrText xml:space="preserve"> SEQ Figure \* ARABIC </w:instrText>
                      </w:r>
                      <w:r w:rsidR="00BC4BDF">
                        <w:rPr>
                          <w:noProof/>
                        </w:rPr>
                        <w:fldChar w:fldCharType="separate"/>
                      </w:r>
                      <w:r w:rsidR="006A6B09">
                        <w:rPr>
                          <w:noProof/>
                        </w:rPr>
                        <w:t>2</w:t>
                      </w:r>
                      <w:r w:rsidR="00BC4BDF">
                        <w:rPr>
                          <w:noProof/>
                        </w:rPr>
                        <w:fldChar w:fldCharType="end"/>
                      </w:r>
                      <w:r>
                        <w:t xml:space="preserve"> - </w:t>
                      </w:r>
                      <w:r w:rsidRPr="00491093">
                        <w:rPr>
                          <w:b/>
                          <w:i w:val="0"/>
                        </w:rPr>
                        <w:t>Transition</w:t>
                      </w:r>
                    </w:p>
                  </w:txbxContent>
                </v:textbox>
                <w10:wrap type="topAndBottom"/>
              </v:shape>
            </w:pict>
          </mc:Fallback>
        </mc:AlternateContent>
      </w:r>
      <w:r>
        <w:rPr>
          <w:noProof/>
          <w14:ligatures w14:val="none"/>
          <w14:numForm w14:val="default"/>
          <w14:numSpacing w14:val="default"/>
        </w:rPr>
        <w:drawing>
          <wp:anchor distT="0" distB="0" distL="114300" distR="114300" simplePos="0" relativeHeight="251666432" behindDoc="0" locked="0" layoutInCell="1" allowOverlap="1" wp14:anchorId="193529A1" wp14:editId="513ECAC4">
            <wp:simplePos x="0" y="0"/>
            <wp:positionH relativeFrom="column">
              <wp:posOffset>0</wp:posOffset>
            </wp:positionH>
            <wp:positionV relativeFrom="paragraph">
              <wp:posOffset>0</wp:posOffset>
            </wp:positionV>
            <wp:extent cx="5029200" cy="2435860"/>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2435860"/>
                    </a:xfrm>
                    <a:prstGeom prst="rect">
                      <a:avLst/>
                    </a:prstGeom>
                  </pic:spPr>
                </pic:pic>
              </a:graphicData>
            </a:graphic>
          </wp:anchor>
        </w:drawing>
      </w:r>
      <w:r w:rsidR="00FB524B">
        <w:rPr>
          <w:noProof/>
        </w:rPr>
        <mc:AlternateContent>
          <mc:Choice Requires="wps">
            <w:drawing>
              <wp:anchor distT="0" distB="0" distL="114300" distR="114300" simplePos="0" relativeHeight="251663360" behindDoc="0" locked="0" layoutInCell="1" allowOverlap="1" wp14:anchorId="59E18CC7" wp14:editId="3E68FE4C">
                <wp:simplePos x="0" y="0"/>
                <wp:positionH relativeFrom="column">
                  <wp:posOffset>409575</wp:posOffset>
                </wp:positionH>
                <wp:positionV relativeFrom="paragraph">
                  <wp:posOffset>2251075</wp:posOffset>
                </wp:positionV>
                <wp:extent cx="50292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14:paraId="19AB40EA" w14:textId="558CD4D2" w:rsidR="00FB524B" w:rsidRPr="0099691B" w:rsidRDefault="00FB524B" w:rsidP="00FB524B">
                            <w:pPr>
                              <w:pStyle w:val="Caption"/>
                              <w:jc w:val="center"/>
                              <w:rPr>
                                <w:noProof/>
                              </w:rPr>
                            </w:pPr>
                            <w:r>
                              <w:t xml:space="preserve">Figure </w:t>
                            </w:r>
                            <w:r w:rsidR="00BC4BDF">
                              <w:rPr>
                                <w:noProof/>
                              </w:rPr>
                              <w:fldChar w:fldCharType="begin"/>
                            </w:r>
                            <w:r w:rsidR="00BC4BDF">
                              <w:rPr>
                                <w:noProof/>
                              </w:rPr>
                              <w:instrText xml:space="preserve"> SEQ Figure \* ARABIC </w:instrText>
                            </w:r>
                            <w:r w:rsidR="00BC4BDF">
                              <w:rPr>
                                <w:noProof/>
                              </w:rPr>
                              <w:fldChar w:fldCharType="separate"/>
                            </w:r>
                            <w:r w:rsidR="006A6B09">
                              <w:rPr>
                                <w:noProof/>
                              </w:rPr>
                              <w:t>3</w:t>
                            </w:r>
                            <w:r w:rsidR="00BC4BDF">
                              <w:rPr>
                                <w:noProof/>
                              </w:rPr>
                              <w:fldChar w:fldCharType="end"/>
                            </w:r>
                            <w:r>
                              <w:t xml:space="preserve"> - </w:t>
                            </w:r>
                            <w:r w:rsidRPr="00FB524B">
                              <w:rPr>
                                <w:b/>
                                <w:i w:val="0"/>
                              </w:rPr>
                              <w:t>Transition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18CC7" id="Text Box 6" o:spid="_x0000_s1028" type="#_x0000_t202" style="position:absolute;left:0;text-align:left;margin-left:32.25pt;margin-top:177.25pt;width:39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" stroked="f">
                <v:textbox style="mso-fit-shape-to-text:t" inset="0,0,0,0">
                  <w:txbxContent>
                    <w:p w14:paraId="19AB40EA" w14:textId="558CD4D2" w:rsidR="00FB524B" w:rsidRPr="0099691B" w:rsidRDefault="00FB524B" w:rsidP="00FB524B">
                      <w:pPr>
                        <w:pStyle w:val="Caption"/>
                        <w:jc w:val="center"/>
                        <w:rPr>
                          <w:noProof/>
                        </w:rPr>
                      </w:pPr>
                      <w:r>
                        <w:t xml:space="preserve">Figure </w:t>
                      </w:r>
                      <w:r w:rsidR="00BC4BDF">
                        <w:rPr>
                          <w:noProof/>
                        </w:rPr>
                        <w:fldChar w:fldCharType="begin"/>
                      </w:r>
                      <w:r w:rsidR="00BC4BDF">
                        <w:rPr>
                          <w:noProof/>
                        </w:rPr>
                        <w:instrText xml:space="preserve"> SEQ Figure \* ARABIC </w:instrText>
                      </w:r>
                      <w:r w:rsidR="00BC4BDF">
                        <w:rPr>
                          <w:noProof/>
                        </w:rPr>
                        <w:fldChar w:fldCharType="separate"/>
                      </w:r>
                      <w:r w:rsidR="006A6B09">
                        <w:rPr>
                          <w:noProof/>
                        </w:rPr>
                        <w:t>3</w:t>
                      </w:r>
                      <w:r w:rsidR="00BC4BDF">
                        <w:rPr>
                          <w:noProof/>
                        </w:rPr>
                        <w:fldChar w:fldCharType="end"/>
                      </w:r>
                      <w:r>
                        <w:t xml:space="preserve"> - </w:t>
                      </w:r>
                      <w:r w:rsidRPr="00FB524B">
                        <w:rPr>
                          <w:b/>
                          <w:i w:val="0"/>
                        </w:rPr>
                        <w:t>Transition</w:t>
                      </w:r>
                    </w:p>
                  </w:txbxContent>
                </v:textbox>
                <w10:wrap type="topAndBottom"/>
              </v:shape>
            </w:pict>
          </mc:Fallback>
        </mc:AlternateContent>
      </w:r>
    </w:p>
    <w:p w14:paraId="3934119F" w14:textId="0F9CE85F" w:rsidR="0054029E" w:rsidRDefault="00FC5DC7" w:rsidP="0054029E">
      <w:pPr>
        <w:pStyle w:val="Heading2"/>
      </w:pPr>
      <w:r>
        <w:t>Semantic network</w:t>
      </w:r>
    </w:p>
    <w:p w14:paraId="207D1602" w14:textId="77777777" w:rsidR="004313BC" w:rsidRDefault="00FB524B" w:rsidP="0054029E">
      <w:r>
        <w:t>Our network will be smart enough as to not do the same transition twice in a row, as this will always be redundant.</w:t>
      </w:r>
      <w:r w:rsidR="004313BC">
        <w:t xml:space="preserve"> The initial state is in the top left of Figure 3. The destination state is green. If the generated states end up being invalid, they will be crossed out in the diagram.</w:t>
      </w:r>
    </w:p>
    <w:p w14:paraId="75EB95CA" w14:textId="38DCB3D3" w:rsidR="004313BC" w:rsidRDefault="004313BC" w:rsidP="0054029E">
      <w:r>
        <w:t>States will be invalid if they have been already visited or if R ends up alone with either F or G on the same side of the river bank.</w:t>
      </w:r>
      <w:r w:rsidR="00FF2CB5">
        <w:t xml:space="preserve"> </w:t>
      </w:r>
    </w:p>
    <w:p w14:paraId="4FB42005" w14:textId="79C20518" w:rsidR="0054029E" w:rsidRDefault="004313BC" w:rsidP="0054029E">
      <w:r>
        <w:t xml:space="preserve"> Keeping this in mind, let us look at the entire semantic network for this problem:</w:t>
      </w:r>
    </w:p>
    <w:p w14:paraId="15914E0F" w14:textId="595FB96F" w:rsidR="007A6F58" w:rsidRDefault="007A6F58" w:rsidP="007A6F58"/>
    <w:p w14:paraId="731BF7FC" w14:textId="1660B434" w:rsidR="00D21F21" w:rsidRPr="00D21F21" w:rsidRDefault="00651643" w:rsidP="008D516F">
      <w:r>
        <w:rPr>
          <w:noProof/>
        </w:rPr>
        <w:lastRenderedPageBreak/>
        <mc:AlternateContent>
          <mc:Choice Requires="wps">
            <w:drawing>
              <wp:anchor distT="0" distB="0" distL="114300" distR="114300" simplePos="0" relativeHeight="251670528" behindDoc="0" locked="0" layoutInCell="1" allowOverlap="1" wp14:anchorId="16EDED15" wp14:editId="0D363D36">
                <wp:simplePos x="0" y="0"/>
                <wp:positionH relativeFrom="column">
                  <wp:posOffset>0</wp:posOffset>
                </wp:positionH>
                <wp:positionV relativeFrom="paragraph">
                  <wp:posOffset>7100570</wp:posOffset>
                </wp:positionV>
                <wp:extent cx="4981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a:effectLst/>
                      </wps:spPr>
                      <wps:txbx>
                        <w:txbxContent>
                          <w:p w14:paraId="7AA5D4ED" w14:textId="39E14D9B" w:rsidR="00651643" w:rsidRPr="00651643" w:rsidRDefault="00651643" w:rsidP="00651643">
                            <w:pPr>
                              <w:pStyle w:val="Caption"/>
                              <w:jc w:val="center"/>
                              <w:rPr>
                                <w:b/>
                                <w:i w:val="0"/>
                                <w:noProof/>
                              </w:rPr>
                            </w:pPr>
                            <w:r>
                              <w:t xml:space="preserve">Figure 3 - </w:t>
                            </w:r>
                            <w:r w:rsidRPr="00651643">
                              <w:rPr>
                                <w:b/>
                                <w:i w:val="0"/>
                              </w:rPr>
                              <w:t>Semantic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EDED15" id="Text Box 10" o:spid="_x0000_s1029" type="#_x0000_t202" style="position:absolute;left:0;text-align:left;margin-left:0;margin-top:559.1pt;width:392.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" stroked="f">
                <v:textbox style="mso-fit-shape-to-text:t" inset="0,0,0,0">
                  <w:txbxContent>
                    <w:p w14:paraId="7AA5D4ED" w14:textId="39E14D9B" w:rsidR="00651643" w:rsidRPr="00651643" w:rsidRDefault="00651643" w:rsidP="00651643">
                      <w:pPr>
                        <w:pStyle w:val="Caption"/>
                        <w:jc w:val="center"/>
                        <w:rPr>
                          <w:b/>
                          <w:i w:val="0"/>
                          <w:noProof/>
                        </w:rPr>
                      </w:pPr>
                      <w:r>
                        <w:t xml:space="preserve">Figure 3 - </w:t>
                      </w:r>
                      <w:r w:rsidRPr="00651643">
                        <w:rPr>
                          <w:b/>
                          <w:i w:val="0"/>
                        </w:rPr>
                        <w:t>Semantic network</w:t>
                      </w:r>
                    </w:p>
                  </w:txbxContent>
                </v:textbox>
                <w10:wrap type="topAndBottom"/>
              </v:shape>
            </w:pict>
          </mc:Fallback>
        </mc:AlternateContent>
      </w:r>
      <w:r w:rsidR="004313BC">
        <w:rPr>
          <w:noProof/>
        </w:rPr>
        <w:drawing>
          <wp:anchor distT="0" distB="0" distL="114300" distR="114300" simplePos="0" relativeHeight="251665408" behindDoc="0" locked="0" layoutInCell="1" allowOverlap="1" wp14:anchorId="57BE6859" wp14:editId="3EB614F2">
            <wp:simplePos x="0" y="0"/>
            <wp:positionH relativeFrom="column">
              <wp:posOffset>0</wp:posOffset>
            </wp:positionH>
            <wp:positionV relativeFrom="paragraph">
              <wp:posOffset>-104775</wp:posOffset>
            </wp:positionV>
            <wp:extent cx="4981575" cy="7043420"/>
            <wp:effectExtent l="0" t="0" r="9525" b="5080"/>
            <wp:wrapTopAndBottom/>
            <wp:docPr id="7" name="Picture 7" descr="https://cdn.discordapp.com/attachments/529663506342084636/1070750416301727794/Notes_230202_205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29663506342084636/1070750416301727794/Notes_230202_20594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1575" cy="7043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69C6F7" w14:textId="4D6E1326" w:rsidR="00FB6E06" w:rsidRDefault="00E8482C" w:rsidP="00FB6E06">
      <w:pPr>
        <w:pStyle w:val="Heading1"/>
      </w:pPr>
      <w:r>
        <w:lastRenderedPageBreak/>
        <w:t>UNO</w:t>
      </w:r>
    </w:p>
    <w:p w14:paraId="7C9A8490" w14:textId="0CDE2E5C" w:rsidR="00FB6E06" w:rsidRDefault="00804571" w:rsidP="00FB6E06">
      <w:r>
        <w:t>We are required to design an intelligent agent that will play the famous card game UNO. While far from optimal, the agent that I have designed should be far better than just randomly choosing cards to play.</w:t>
      </w:r>
      <w:r w:rsidR="00DD383D">
        <w:t xml:space="preserve"> We assume that the agent is already intelligent enough to memorize every move made by every player.</w:t>
      </w:r>
    </w:p>
    <w:p w14:paraId="4D69ACE0" w14:textId="7D38545B" w:rsidR="00C90A31" w:rsidRDefault="00C90A31" w:rsidP="00FB6E06">
      <w:r>
        <w:t>An improvement that comes to mind is as follows:</w:t>
      </w:r>
    </w:p>
    <w:p w14:paraId="4DE8122D" w14:textId="7AAFCDE7" w:rsidR="00C90A31" w:rsidRDefault="00C90A31" w:rsidP="00C90A31">
      <w:r>
        <w:t xml:space="preserve">We know that there are 25 of each color and 8 of each number (except 0). We could use </w:t>
      </w:r>
      <w:r>
        <w:t>this to create a Bayesian model a</w:t>
      </w:r>
      <w:r>
        <w:t xml:space="preserve">nd make it optimal in an information theoretic context. This is not something that I will </w:t>
      </w:r>
      <w:r>
        <w:t xml:space="preserve">do for the homework assignment, </w:t>
      </w:r>
      <w:r>
        <w:t>but should be kept in mind anyway. As in, what is the probability that the next player will h</w:t>
      </w:r>
      <w:r>
        <w:t xml:space="preserve">ave a certain number or a color </w:t>
      </w:r>
      <w:r>
        <w:t>given the log of the game.</w:t>
      </w:r>
    </w:p>
    <w:p w14:paraId="7D5FA26B" w14:textId="76EB0F3B" w:rsidR="00FB6E06" w:rsidRDefault="00804571" w:rsidP="00FB6E06">
      <w:pPr>
        <w:pStyle w:val="Heading2"/>
      </w:pPr>
      <w:r>
        <w:t>Pseudocode explanation</w:t>
      </w:r>
    </w:p>
    <w:p w14:paraId="42A5410F" w14:textId="2A423DE2" w:rsidR="00DD383D" w:rsidRDefault="00177797" w:rsidP="00DD383D">
      <w:r>
        <w:rPr>
          <w:noProof/>
          <w14:ligatures w14:val="none"/>
          <w14:numForm w14:val="default"/>
          <w14:numSpacing w14:val="default"/>
        </w:rPr>
        <w:drawing>
          <wp:anchor distT="0" distB="0" distL="114300" distR="114300" simplePos="0" relativeHeight="251671552" behindDoc="0" locked="0" layoutInCell="1" allowOverlap="1" wp14:anchorId="4B14CCE6" wp14:editId="08BE7282">
            <wp:simplePos x="0" y="0"/>
            <wp:positionH relativeFrom="column">
              <wp:posOffset>733425</wp:posOffset>
            </wp:positionH>
            <wp:positionV relativeFrom="paragraph">
              <wp:posOffset>1529080</wp:posOffset>
            </wp:positionV>
            <wp:extent cx="3438525" cy="13335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8525" cy="1333500"/>
                    </a:xfrm>
                    <a:prstGeom prst="rect">
                      <a:avLst/>
                    </a:prstGeom>
                  </pic:spPr>
                </pic:pic>
              </a:graphicData>
            </a:graphic>
          </wp:anchor>
        </w:drawing>
      </w:r>
      <w:r w:rsidR="00DD383D">
        <w:rPr>
          <w:noProof/>
        </w:rPr>
        <mc:AlternateContent>
          <mc:Choice Requires="wps">
            <w:drawing>
              <wp:anchor distT="0" distB="0" distL="114300" distR="114300" simplePos="0" relativeHeight="251673600" behindDoc="0" locked="0" layoutInCell="1" allowOverlap="1" wp14:anchorId="7E819549" wp14:editId="613AEC6A">
                <wp:simplePos x="0" y="0"/>
                <wp:positionH relativeFrom="column">
                  <wp:posOffset>933450</wp:posOffset>
                </wp:positionH>
                <wp:positionV relativeFrom="paragraph">
                  <wp:posOffset>2943225</wp:posOffset>
                </wp:positionV>
                <wp:extent cx="343852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14:paraId="1A130D1A" w14:textId="1E6357C8" w:rsidR="00DD383D" w:rsidRPr="00291F9A" w:rsidRDefault="00DD383D" w:rsidP="00DD383D">
                            <w:pPr>
                              <w:pStyle w:val="Caption"/>
                              <w:jc w:val="center"/>
                              <w:rPr>
                                <w:noProof/>
                              </w:rPr>
                            </w:pPr>
                            <w:r>
                              <w:t xml:space="preserve">Figure </w:t>
                            </w:r>
                            <w:fldSimple w:instr=" SEQ Figure \* ARABIC ">
                              <w:r w:rsidR="006A6B09">
                                <w:rPr>
                                  <w:noProof/>
                                </w:rPr>
                                <w:t>4</w:t>
                              </w:r>
                            </w:fldSimple>
                            <w:r>
                              <w:t xml:space="preserve"> - </w:t>
                            </w:r>
                            <w:r w:rsidRPr="00DD383D">
                              <w:rPr>
                                <w:b/>
                                <w:i w:val="0"/>
                              </w:rPr>
                              <w:t>Potential initial hand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19549" id="Text Box 3" o:spid="_x0000_s1030" type="#_x0000_t202" style="position:absolute;left:0;text-align:left;margin-left:73.5pt;margin-top:231.75pt;width:270.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" stroked="f">
                <v:textbox style="mso-fit-shape-to-text:t" inset="0,0,0,0">
                  <w:txbxContent>
                    <w:p w14:paraId="1A130D1A" w14:textId="1E6357C8" w:rsidR="00DD383D" w:rsidRPr="00291F9A" w:rsidRDefault="00DD383D" w:rsidP="00DD383D">
                      <w:pPr>
                        <w:pStyle w:val="Caption"/>
                        <w:jc w:val="center"/>
                        <w:rPr>
                          <w:noProof/>
                        </w:rPr>
                      </w:pPr>
                      <w:r>
                        <w:t xml:space="preserve">Figure </w:t>
                      </w:r>
                      <w:fldSimple w:instr=" SEQ Figure \* ARABIC ">
                        <w:r w:rsidR="006A6B09">
                          <w:rPr>
                            <w:noProof/>
                          </w:rPr>
                          <w:t>4</w:t>
                        </w:r>
                      </w:fldSimple>
                      <w:r>
                        <w:t xml:space="preserve"> - </w:t>
                      </w:r>
                      <w:r w:rsidRPr="00DD383D">
                        <w:rPr>
                          <w:b/>
                          <w:i w:val="0"/>
                        </w:rPr>
                        <w:t>Potential initial hand</w:t>
                      </w:r>
                    </w:p>
                  </w:txbxContent>
                </v:textbox>
                <w10:wrap type="topAndBottom"/>
              </v:shape>
            </w:pict>
          </mc:Fallback>
        </mc:AlternateContent>
      </w:r>
      <w:r w:rsidR="00DD383D">
        <w:t xml:space="preserve">The </w:t>
      </w:r>
      <w:r w:rsidR="00DD383D" w:rsidRPr="00DD383D">
        <w:rPr>
          <w:b/>
        </w:rPr>
        <w:t>play</w:t>
      </w:r>
      <w:r w:rsidR="00DD383D">
        <w:rPr>
          <w:b/>
        </w:rPr>
        <w:t xml:space="preserve"> </w:t>
      </w:r>
      <w:r w:rsidR="00DD383D">
        <w:t xml:space="preserve">function is an abstraction over playing a card. The </w:t>
      </w:r>
      <w:r w:rsidR="00DD383D" w:rsidRPr="00DD383D">
        <w:rPr>
          <w:b/>
        </w:rPr>
        <w:t>draw</w:t>
      </w:r>
      <w:r w:rsidR="00DD383D">
        <w:t xml:space="preserve"> function is an abstraction over drawing a card. Both of them mutate the </w:t>
      </w:r>
      <w:r w:rsidR="00DD383D" w:rsidRPr="00DD383D">
        <w:rPr>
          <w:b/>
        </w:rPr>
        <w:t>PlayedColorsOrderedMap</w:t>
      </w:r>
      <w:r w:rsidR="00DD383D">
        <w:t xml:space="preserve"> and </w:t>
      </w:r>
      <w:r w:rsidR="00DD383D" w:rsidRPr="00DD383D">
        <w:rPr>
          <w:b/>
        </w:rPr>
        <w:t>PlayedNumbersOrderedMap</w:t>
      </w:r>
      <w:r w:rsidR="00DD383D">
        <w:rPr>
          <w:b/>
        </w:rPr>
        <w:t xml:space="preserve"> </w:t>
      </w:r>
      <w:r w:rsidR="00DD383D" w:rsidRPr="00DD383D">
        <w:t>maps</w:t>
      </w:r>
      <w:r w:rsidR="00DD383D">
        <w:t xml:space="preserve">. These two are frequency maps that we can iterate from the largest to the smallest. They are basically balanced trees with iterators (imagine </w:t>
      </w:r>
      <w:r w:rsidR="00DD383D" w:rsidRPr="00DD383D">
        <w:rPr>
          <w:b/>
        </w:rPr>
        <w:t>ordered_map</w:t>
      </w:r>
      <w:r w:rsidR="00DD383D">
        <w:t xml:space="preserve"> from </w:t>
      </w:r>
      <w:r w:rsidR="00DD383D" w:rsidRPr="00DD383D">
        <w:rPr>
          <w:b/>
        </w:rPr>
        <w:t>C++ STL</w:t>
      </w:r>
      <w:r w:rsidR="00DD383D">
        <w:t>). At the beginning of the game, they contain the agent’s hand and the top card of the deck. For example, if the game begins and the agent is holding the following hand:</w:t>
      </w:r>
    </w:p>
    <w:p w14:paraId="1AAF95A4" w14:textId="77777777" w:rsidR="00177797" w:rsidRDefault="00177797" w:rsidP="00DD383D"/>
    <w:p w14:paraId="5D0C74CA" w14:textId="77777777" w:rsidR="00177797" w:rsidRDefault="00177797" w:rsidP="00DD383D"/>
    <w:p w14:paraId="66CB7F45" w14:textId="27DE6AAF" w:rsidR="00177797" w:rsidRDefault="00DD383D" w:rsidP="00DD383D">
      <w:r>
        <w:t>And the deck looks like this:</w:t>
      </w:r>
    </w:p>
    <w:p w14:paraId="5EC1045D" w14:textId="76694E4E" w:rsidR="00DD383D" w:rsidRDefault="00177797" w:rsidP="00DD383D">
      <w:r>
        <w:rPr>
          <w:noProof/>
        </w:rPr>
        <w:lastRenderedPageBreak/>
        <mc:AlternateContent>
          <mc:Choice Requires="wps">
            <w:drawing>
              <wp:anchor distT="0" distB="0" distL="114300" distR="114300" simplePos="0" relativeHeight="251676672" behindDoc="0" locked="0" layoutInCell="1" allowOverlap="1" wp14:anchorId="152E7E44" wp14:editId="5C9BF9D0">
                <wp:simplePos x="0" y="0"/>
                <wp:positionH relativeFrom="column">
                  <wp:posOffset>933450</wp:posOffset>
                </wp:positionH>
                <wp:positionV relativeFrom="paragraph">
                  <wp:posOffset>1747520</wp:posOffset>
                </wp:positionV>
                <wp:extent cx="33242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324225" cy="635"/>
                        </a:xfrm>
                        <a:prstGeom prst="rect">
                          <a:avLst/>
                        </a:prstGeom>
                        <a:solidFill>
                          <a:prstClr val="white"/>
                        </a:solidFill>
                        <a:ln>
                          <a:noFill/>
                        </a:ln>
                        <a:effectLst/>
                      </wps:spPr>
                      <wps:txbx>
                        <w:txbxContent>
                          <w:p w14:paraId="0ACAD578" w14:textId="6C92485C" w:rsidR="00DD383D" w:rsidRPr="00BE13D5" w:rsidRDefault="00DD383D" w:rsidP="00DD383D">
                            <w:pPr>
                              <w:pStyle w:val="Caption"/>
                              <w:jc w:val="center"/>
                              <w:rPr>
                                <w:noProof/>
                              </w:rPr>
                            </w:pPr>
                            <w:r>
                              <w:t xml:space="preserve">Figure </w:t>
                            </w:r>
                            <w:fldSimple w:instr=" SEQ Figure \* ARABIC ">
                              <w:r w:rsidR="006A6B09">
                                <w:rPr>
                                  <w:noProof/>
                                </w:rPr>
                                <w:t>5</w:t>
                              </w:r>
                            </w:fldSimple>
                            <w:r>
                              <w:t xml:space="preserve"> - </w:t>
                            </w:r>
                            <w:r w:rsidRPr="00DD383D">
                              <w:rPr>
                                <w:b/>
                                <w:i w:val="0"/>
                              </w:rPr>
                              <w:t>Potential initial deck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E7E44" id="Text Box 11" o:spid="_x0000_s1031" type="#_x0000_t202" style="position:absolute;left:0;text-align:left;margin-left:73.5pt;margin-top:137.6pt;width:261.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" stroked="f">
                <v:textbox style="mso-fit-shape-to-text:t" inset="0,0,0,0">
                  <w:txbxContent>
                    <w:p w14:paraId="0ACAD578" w14:textId="6C92485C" w:rsidR="00DD383D" w:rsidRPr="00BE13D5" w:rsidRDefault="00DD383D" w:rsidP="00DD383D">
                      <w:pPr>
                        <w:pStyle w:val="Caption"/>
                        <w:jc w:val="center"/>
                        <w:rPr>
                          <w:noProof/>
                        </w:rPr>
                      </w:pPr>
                      <w:r>
                        <w:t xml:space="preserve">Figure </w:t>
                      </w:r>
                      <w:fldSimple w:instr=" SEQ Figure \* ARABIC ">
                        <w:r w:rsidR="006A6B09">
                          <w:rPr>
                            <w:noProof/>
                          </w:rPr>
                          <w:t>5</w:t>
                        </w:r>
                      </w:fldSimple>
                      <w:r>
                        <w:t xml:space="preserve"> - </w:t>
                      </w:r>
                      <w:r w:rsidRPr="00DD383D">
                        <w:rPr>
                          <w:b/>
                          <w:i w:val="0"/>
                        </w:rPr>
                        <w:t>Potential initial deck</w:t>
                      </w:r>
                    </w:p>
                  </w:txbxContent>
                </v:textbox>
                <w10:wrap type="topAndBottom"/>
              </v:shape>
            </w:pict>
          </mc:Fallback>
        </mc:AlternateContent>
      </w:r>
      <w:r>
        <w:rPr>
          <w:noProof/>
          <w14:ligatures w14:val="none"/>
          <w14:numForm w14:val="default"/>
          <w14:numSpacing w14:val="default"/>
        </w:rPr>
        <w:drawing>
          <wp:anchor distT="0" distB="0" distL="114300" distR="114300" simplePos="0" relativeHeight="251674624" behindDoc="0" locked="0" layoutInCell="1" allowOverlap="1" wp14:anchorId="552FA832" wp14:editId="7222C57F">
            <wp:simplePos x="0" y="0"/>
            <wp:positionH relativeFrom="column">
              <wp:posOffset>981075</wp:posOffset>
            </wp:positionH>
            <wp:positionV relativeFrom="paragraph">
              <wp:posOffset>0</wp:posOffset>
            </wp:positionV>
            <wp:extent cx="3324225" cy="17240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4225" cy="1724025"/>
                    </a:xfrm>
                    <a:prstGeom prst="rect">
                      <a:avLst/>
                    </a:prstGeom>
                  </pic:spPr>
                </pic:pic>
              </a:graphicData>
            </a:graphic>
          </wp:anchor>
        </w:drawing>
      </w:r>
      <w:r w:rsidR="00DD383D">
        <w:t>Then the initial values of the maps would be:</w:t>
      </w:r>
    </w:p>
    <w:p w14:paraId="60B7A98D" w14:textId="2D420AE7" w:rsidR="00DD383D" w:rsidRPr="00C90A31" w:rsidRDefault="00DD383D" w:rsidP="00DD383D">
      <w:r w:rsidRPr="00DD383D">
        <w:rPr>
          <w:b/>
        </w:rPr>
        <w:t>PlayedColorsOrderedMap</w:t>
      </w:r>
      <w:r>
        <w:rPr>
          <w:b/>
        </w:rPr>
        <w:t xml:space="preserve"> </w:t>
      </w:r>
      <w:r w:rsidRPr="00C90A31">
        <w:t>= {red: 4, blue: 3, green: 0, yellow: 1}</w:t>
      </w:r>
    </w:p>
    <w:p w14:paraId="3EC08FB3" w14:textId="52D45208" w:rsidR="00DD383D" w:rsidRDefault="00DD383D" w:rsidP="00DD383D">
      <w:pPr>
        <w:rPr>
          <w:b/>
        </w:rPr>
      </w:pPr>
      <w:r w:rsidRPr="00DD383D">
        <w:rPr>
          <w:b/>
        </w:rPr>
        <w:t>Played</w:t>
      </w:r>
      <w:r>
        <w:rPr>
          <w:b/>
        </w:rPr>
        <w:t>Numbers</w:t>
      </w:r>
      <w:r w:rsidRPr="00DD383D">
        <w:rPr>
          <w:b/>
        </w:rPr>
        <w:t>OrderedMap</w:t>
      </w:r>
      <w:r>
        <w:rPr>
          <w:b/>
        </w:rPr>
        <w:t xml:space="preserve"> </w:t>
      </w:r>
      <w:r w:rsidRPr="00C90A31">
        <w:t>= {0:1,</w:t>
      </w:r>
      <w:r w:rsidR="00C90A31" w:rsidRPr="00C90A31">
        <w:t xml:space="preserve"> </w:t>
      </w:r>
      <w:r w:rsidRPr="00C90A31">
        <w:t>1:0,</w:t>
      </w:r>
      <w:r w:rsidR="00C90A31" w:rsidRPr="00C90A31">
        <w:t xml:space="preserve"> </w:t>
      </w:r>
      <w:r w:rsidRPr="00C90A31">
        <w:t>2:0,</w:t>
      </w:r>
      <w:r w:rsidR="00C90A31" w:rsidRPr="00C90A31">
        <w:t xml:space="preserve"> </w:t>
      </w:r>
      <w:r w:rsidRPr="00C90A31">
        <w:t>3:1,</w:t>
      </w:r>
      <w:r w:rsidR="00C90A31" w:rsidRPr="00C90A31">
        <w:t xml:space="preserve"> </w:t>
      </w:r>
      <w:r w:rsidRPr="00C90A31">
        <w:t>4:</w:t>
      </w:r>
      <w:r w:rsidR="00C90A31" w:rsidRPr="00C90A31">
        <w:t>1, 5:0, 6:0, 7:0, 8:2, 9:1</w:t>
      </w:r>
      <w:r w:rsidRPr="00C90A31">
        <w:t>}</w:t>
      </w:r>
    </w:p>
    <w:p w14:paraId="075B4EBA" w14:textId="4231F3CA" w:rsidR="00DD383D" w:rsidRDefault="00DD383D" w:rsidP="00DD383D">
      <w:r w:rsidRPr="00C90A31">
        <w:t>Whenever the</w:t>
      </w:r>
      <w:r w:rsidR="00C90A31">
        <w:t xml:space="preserve"> cards get reshuffled, anyone</w:t>
      </w:r>
      <w:r w:rsidRPr="00C90A31">
        <w:t xml:space="preserve"> draws</w:t>
      </w:r>
      <w:r w:rsidR="00C90A31">
        <w:rPr>
          <w:b/>
        </w:rPr>
        <w:t xml:space="preserve"> </w:t>
      </w:r>
      <w:r w:rsidR="00C90A31" w:rsidRPr="00C90A31">
        <w:t>or plays</w:t>
      </w:r>
      <w:r w:rsidR="00C90A31">
        <w:t xml:space="preserve"> a card, these maps get updated automatically. I will not be implementing this in my pseudocode.</w:t>
      </w:r>
    </w:p>
    <w:p w14:paraId="662AEE65" w14:textId="17DD462D" w:rsidR="00C90A31" w:rsidRDefault="00C90A31" w:rsidP="00DD383D">
      <w:r w:rsidRPr="00FD653F">
        <w:rPr>
          <w:b/>
        </w:rPr>
        <w:t>ChooseColor</w:t>
      </w:r>
      <w:r>
        <w:t xml:space="preserve"> and </w:t>
      </w:r>
      <w:r w:rsidRPr="00FD653F">
        <w:rPr>
          <w:b/>
        </w:rPr>
        <w:t>ChooseNumber</w:t>
      </w:r>
      <w:r w:rsidR="00FD653F">
        <w:rPr>
          <w:b/>
        </w:rPr>
        <w:t xml:space="preserve"> </w:t>
      </w:r>
      <w:r w:rsidR="00FD653F">
        <w:t>are functions that</w:t>
      </w:r>
      <w:r>
        <w:t xml:space="preserve"> try to choose </w:t>
      </w:r>
      <w:r w:rsidR="00EC76C4">
        <w:t xml:space="preserve">a good </w:t>
      </w:r>
      <w:r>
        <w:t>color/number to play.</w:t>
      </w:r>
      <w:r w:rsidR="00E516FD">
        <w:t xml:space="preserve"> They run through the maps from the highest frequency to the lowest frequency, and if they find a color or a number in the agent</w:t>
      </w:r>
      <w:r w:rsidR="00FD653F">
        <w:t>’</w:t>
      </w:r>
      <w:r w:rsidR="00E516FD">
        <w:t>s hand, they return the first one they come across.</w:t>
      </w:r>
    </w:p>
    <w:p w14:paraId="4A75B55B" w14:textId="29D47344" w:rsidR="00760583" w:rsidRDefault="00760583" w:rsidP="00DD383D">
      <w:r w:rsidRPr="00760583">
        <w:rPr>
          <w:b/>
        </w:rPr>
        <w:t>Agent.cards</w:t>
      </w:r>
      <w:r>
        <w:t xml:space="preserve"> is the cards the agent has in its hand. </w:t>
      </w:r>
      <w:r w:rsidRPr="00760583">
        <w:rPr>
          <w:b/>
        </w:rPr>
        <w:t>Deck.top()</w:t>
      </w:r>
      <w:r>
        <w:t xml:space="preserve"> is the top card of the deck (the one that’s visible).</w:t>
      </w:r>
    </w:p>
    <w:p w14:paraId="1DD84CAC" w14:textId="77777777" w:rsidR="00760583" w:rsidRDefault="00760583" w:rsidP="00DD383D"/>
    <w:p w14:paraId="0E022ADE" w14:textId="77777777" w:rsidR="00760583" w:rsidRDefault="00760583" w:rsidP="00DD383D"/>
    <w:p w14:paraId="04334BF6" w14:textId="77777777" w:rsidR="00760583" w:rsidRDefault="00760583" w:rsidP="00DD383D"/>
    <w:p w14:paraId="3EF5D085" w14:textId="77777777" w:rsidR="00760583" w:rsidRDefault="00760583" w:rsidP="00DD383D"/>
    <w:p w14:paraId="774D41F9" w14:textId="77777777" w:rsidR="00760583" w:rsidRDefault="00760583" w:rsidP="00DD383D"/>
    <w:p w14:paraId="69E8EE7B" w14:textId="77777777" w:rsidR="00760583" w:rsidRPr="00C90A31" w:rsidRDefault="00760583" w:rsidP="00DD383D"/>
    <w:p w14:paraId="2893A578" w14:textId="366D5998" w:rsidR="00760583" w:rsidRPr="00760583" w:rsidRDefault="00760583" w:rsidP="00760583"/>
    <w:p w14:paraId="2896FF24" w14:textId="17F16AF2" w:rsidR="00804571" w:rsidRDefault="00804571" w:rsidP="00804571">
      <w:pPr>
        <w:pStyle w:val="Heading2"/>
      </w:pPr>
      <w:r>
        <w:lastRenderedPageBreak/>
        <w:t>Agent explanation</w:t>
      </w:r>
      <w:r w:rsidR="00177797">
        <w:t xml:space="preserve"> and strategy</w:t>
      </w:r>
    </w:p>
    <w:p w14:paraId="10EB11E0" w14:textId="3E5B1B74" w:rsidR="00804571" w:rsidRDefault="00804571" w:rsidP="00804571">
      <w:r>
        <w:t>Keep in mind that, compared to an average human, an agent can memorize cards that have been played in the past, and combined with the cards in its own hand, deduce the least likely colors/numbers the opponents would have.</w:t>
      </w:r>
    </w:p>
    <w:p w14:paraId="4838F4E0" w14:textId="4C171702" w:rsidR="00177797" w:rsidRDefault="00177797" w:rsidP="00804571">
      <w:r>
        <w:t>The agent has been designed to use three key observations about the game state.</w:t>
      </w:r>
    </w:p>
    <w:p w14:paraId="2CDA7534" w14:textId="24B388F8" w:rsidR="00177797" w:rsidRDefault="00177797" w:rsidP="00177797">
      <w:pPr>
        <w:pStyle w:val="ListParagraph"/>
        <w:numPr>
          <w:ilvl w:val="0"/>
          <w:numId w:val="49"/>
        </w:numPr>
      </w:pPr>
      <w:r>
        <w:t>The game log to find a card in the agent’s hand that will make other players draw.</w:t>
      </w:r>
      <w:r w:rsidR="00AB4C74">
        <w:t xml:space="preserve"> We will keep this information in the frequency maps and along with the next point in the list, we will use them to choose a card to play.</w:t>
      </w:r>
    </w:p>
    <w:p w14:paraId="235A341F" w14:textId="3DB22842" w:rsidR="00177797" w:rsidRDefault="00177797" w:rsidP="00177797">
      <w:pPr>
        <w:pStyle w:val="ListParagraph"/>
        <w:numPr>
          <w:ilvl w:val="0"/>
          <w:numId w:val="49"/>
        </w:numPr>
      </w:pPr>
      <w:r>
        <w:t>The total number of each color of card is 25,</w:t>
      </w:r>
      <w:r w:rsidR="00C0123D">
        <w:t xml:space="preserve"> </w:t>
      </w:r>
      <w:r>
        <w:t>and the total number of each card number is 8 (except for 0, which there are 4 of).</w:t>
      </w:r>
      <w:r w:rsidR="008F2C58">
        <w:t xml:space="preserve"> We can use these numbers to calculate the ratio of a given color/number that the opponents cannot have in hand. Whichever ratio is greater is the one that we will try to play.</w:t>
      </w:r>
    </w:p>
    <w:p w14:paraId="79A16E46" w14:textId="34B4BF2C" w:rsidR="00177797" w:rsidRDefault="00177797" w:rsidP="00177797">
      <w:pPr>
        <w:pStyle w:val="ListParagraph"/>
        <w:numPr>
          <w:ilvl w:val="0"/>
          <w:numId w:val="49"/>
        </w:numPr>
      </w:pPr>
      <w:r>
        <w:t>That it is sometimes better to hang onto a +4 wild card. A heuristic that I am using is that, we should play a +4 wild card only when the next player has less than 4 cards in their hand. This is more useful when there are more than 2 players playing the game.</w:t>
      </w:r>
      <w:r w:rsidR="00CF7637">
        <w:t xml:space="preserve"> The color we choose, again, depends on the log.</w:t>
      </w:r>
    </w:p>
    <w:p w14:paraId="3C3EB26B" w14:textId="77777777" w:rsidR="00287F5C" w:rsidRDefault="00CF7637" w:rsidP="00CF7637">
      <w:r>
        <w:t>So, the strategy is as follows: first we try to play the +</w:t>
      </w:r>
      <w:r w:rsidR="00FE7D94">
        <w:t xml:space="preserve">4 wildcard by checking if the next player has less than 4 cards in hand. </w:t>
      </w:r>
      <w:r w:rsidR="007C3C22">
        <w:t>If they do</w:t>
      </w:r>
      <w:r w:rsidR="006D6049">
        <w:t xml:space="preserve">, play it and choose the color based on </w:t>
      </w:r>
      <w:r w:rsidR="006D6049" w:rsidRPr="00FD653F">
        <w:rPr>
          <w:b/>
        </w:rPr>
        <w:t>ChooseColor</w:t>
      </w:r>
      <w:r w:rsidR="006D6049">
        <w:t>. If null, it will choose randomly. Then we try playing the normal wildcard using the same method. Afterwards we look for any special card (+2,</w:t>
      </w:r>
      <w:r w:rsidR="00C0123D">
        <w:t xml:space="preserve"> </w:t>
      </w:r>
      <w:r w:rsidR="006D6049">
        <w:t>reverse,</w:t>
      </w:r>
      <w:r w:rsidR="00C0123D">
        <w:t xml:space="preserve"> </w:t>
      </w:r>
      <w:r w:rsidR="006D6049">
        <w:t>skip…) in the agent’s</w:t>
      </w:r>
      <w:r w:rsidR="00C0123D">
        <w:t xml:space="preserve"> hand that is the same color or type as the one on top of the deck and play it. If there is no such special card, then we look for a normal numbered card.</w:t>
      </w:r>
      <w:r w:rsidR="00287F5C">
        <w:t xml:space="preserve"> </w:t>
      </w:r>
    </w:p>
    <w:p w14:paraId="0EE56786" w14:textId="2B37C605" w:rsidR="00287F5C" w:rsidRPr="00287F5C" w:rsidRDefault="00287F5C" w:rsidP="00CF7637">
      <w:r>
        <w:t xml:space="preserve">What if we have a tie? As in, we have a card with the same color and a different card with the same number as the top card. This is when the number and color ratios come into play. We again look for a candidate number using </w:t>
      </w:r>
      <w:r w:rsidRPr="00FD653F">
        <w:rPr>
          <w:b/>
        </w:rPr>
        <w:t>ChooseColor</w:t>
      </w:r>
      <w:r>
        <w:rPr>
          <w:b/>
        </w:rPr>
        <w:t xml:space="preserve"> </w:t>
      </w:r>
      <w:r>
        <w:t xml:space="preserve">and a candidate number using </w:t>
      </w:r>
      <w:r w:rsidRPr="00FD653F">
        <w:rPr>
          <w:b/>
        </w:rPr>
        <w:t>ChooseNumber</w:t>
      </w:r>
      <w:r>
        <w:t>, and divide the first one by 25 and the second one by either 8 or 4 (depending on whether the top card is a zero or not). This will give us the ratio of each that cannot be in the opponents’ hands. We will play whichever is greater.</w:t>
      </w:r>
    </w:p>
    <w:p w14:paraId="30ECCD32" w14:textId="11C135EE" w:rsidR="007C3C22" w:rsidRPr="00804571" w:rsidRDefault="007C3C22" w:rsidP="00CF7637">
      <w:r>
        <w:t>I</w:t>
      </w:r>
      <w:r w:rsidR="00287F5C">
        <w:t>f all of the previous fail, draw a card.</w:t>
      </w:r>
      <w:r w:rsidR="006D6049">
        <w:t xml:space="preserve"> </w:t>
      </w:r>
    </w:p>
    <w:p w14:paraId="4FDB3BEE" w14:textId="66D75E09" w:rsidR="00804571" w:rsidRPr="00804571" w:rsidRDefault="00804571" w:rsidP="00804571"/>
    <w:p w14:paraId="38AB3AA4" w14:textId="0B710B62" w:rsidR="00D308CA" w:rsidRDefault="00D308CA" w:rsidP="00D308CA">
      <w:pPr>
        <w:pStyle w:val="Heading1"/>
      </w:pPr>
      <w:r>
        <w:t>Appendices</w:t>
      </w:r>
    </w:p>
    <w:p w14:paraId="519F17D4" w14:textId="67DEEEC4" w:rsidR="00177797" w:rsidRDefault="00CF7637" w:rsidP="00177797">
      <w:pPr>
        <w:pStyle w:val="Heading2"/>
      </w:pPr>
      <w:r>
        <w:rPr>
          <w:noProof/>
          <w14:ligatures w14:val="none"/>
          <w14:numForm w14:val="default"/>
          <w14:numSpacing w14:val="default"/>
        </w:rPr>
        <w:drawing>
          <wp:anchor distT="0" distB="0" distL="114300" distR="114300" simplePos="0" relativeHeight="251682816" behindDoc="0" locked="0" layoutInCell="1" allowOverlap="1" wp14:anchorId="45FC8EDF" wp14:editId="1BE21B9E">
            <wp:simplePos x="0" y="0"/>
            <wp:positionH relativeFrom="column">
              <wp:posOffset>0</wp:posOffset>
            </wp:positionH>
            <wp:positionV relativeFrom="paragraph">
              <wp:posOffset>425450</wp:posOffset>
            </wp:positionV>
            <wp:extent cx="5793105" cy="3276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93105" cy="3276600"/>
                    </a:xfrm>
                    <a:prstGeom prst="rect">
                      <a:avLst/>
                    </a:prstGeom>
                  </pic:spPr>
                </pic:pic>
              </a:graphicData>
            </a:graphic>
            <wp14:sizeRelH relativeFrom="margin">
              <wp14:pctWidth>0</wp14:pctWidth>
            </wp14:sizeRelH>
            <wp14:sizeRelV relativeFrom="margin">
              <wp14:pctHeight>0</wp14:pctHeight>
            </wp14:sizeRelV>
          </wp:anchor>
        </w:drawing>
      </w:r>
      <w:r w:rsidR="00177797">
        <w:rPr>
          <w:noProof/>
        </w:rPr>
        <mc:AlternateContent>
          <mc:Choice Requires="wps">
            <w:drawing>
              <wp:anchor distT="0" distB="0" distL="114300" distR="114300" simplePos="0" relativeHeight="251686912" behindDoc="0" locked="0" layoutInCell="1" allowOverlap="1" wp14:anchorId="41FC0CD9" wp14:editId="0A384DC2">
                <wp:simplePos x="0" y="0"/>
                <wp:positionH relativeFrom="column">
                  <wp:posOffset>-76200</wp:posOffset>
                </wp:positionH>
                <wp:positionV relativeFrom="paragraph">
                  <wp:posOffset>3759200</wp:posOffset>
                </wp:positionV>
                <wp:extent cx="579310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3105" cy="635"/>
                        </a:xfrm>
                        <a:prstGeom prst="rect">
                          <a:avLst/>
                        </a:prstGeom>
                        <a:solidFill>
                          <a:prstClr val="white"/>
                        </a:solidFill>
                        <a:ln>
                          <a:noFill/>
                        </a:ln>
                        <a:effectLst/>
                      </wps:spPr>
                      <wps:txbx>
                        <w:txbxContent>
                          <w:p w14:paraId="029A7789" w14:textId="578B44BB" w:rsidR="00177797" w:rsidRPr="00D1581A" w:rsidRDefault="00177797" w:rsidP="00177797">
                            <w:pPr>
                              <w:pStyle w:val="Caption"/>
                              <w:jc w:val="center"/>
                              <w:rPr>
                                <w:rFonts w:cs="Times New Roman (Headings CS)"/>
                                <w:b/>
                                <w:noProof/>
                                <w:color w:val="000000"/>
                                <w:sz w:val="22"/>
                                <w:szCs w:val="22"/>
                              </w:rPr>
                            </w:pPr>
                            <w:r>
                              <w:t xml:space="preserve">Figure </w:t>
                            </w:r>
                            <w:fldSimple w:instr=" SEQ Figure \* ARABIC ">
                              <w:r w:rsidR="006A6B09">
                                <w:rPr>
                                  <w:noProof/>
                                </w:rPr>
                                <w:t>6</w:t>
                              </w:r>
                            </w:fldSimple>
                            <w:r>
                              <w:t xml:space="preserve"> - </w:t>
                            </w:r>
                            <w:r w:rsidRPr="00177797">
                              <w:rPr>
                                <w:b/>
                                <w:i w:val="0"/>
                              </w:rPr>
                              <w:t>Helper data structures and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FC0CD9" id="Text Box 15" o:spid="_x0000_s1032" type="#_x0000_t202" style="position:absolute;left:0;text-align:left;margin-left:-6pt;margin-top:296pt;width:456.1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" stroked="f">
                <v:textbox style="mso-fit-shape-to-text:t" inset="0,0,0,0">
                  <w:txbxContent>
                    <w:p w14:paraId="029A7789" w14:textId="578B44BB" w:rsidR="00177797" w:rsidRPr="00D1581A" w:rsidRDefault="00177797" w:rsidP="00177797">
                      <w:pPr>
                        <w:pStyle w:val="Caption"/>
                        <w:jc w:val="center"/>
                        <w:rPr>
                          <w:rFonts w:cs="Times New Roman (Headings CS)"/>
                          <w:b/>
                          <w:noProof/>
                          <w:color w:val="000000"/>
                          <w:sz w:val="22"/>
                          <w:szCs w:val="22"/>
                        </w:rPr>
                      </w:pPr>
                      <w:r>
                        <w:t xml:space="preserve">Figure </w:t>
                      </w:r>
                      <w:fldSimple w:instr=" SEQ Figure \* ARABIC ">
                        <w:r w:rsidR="006A6B09">
                          <w:rPr>
                            <w:noProof/>
                          </w:rPr>
                          <w:t>6</w:t>
                        </w:r>
                      </w:fldSimple>
                      <w:r>
                        <w:t xml:space="preserve"> - </w:t>
                      </w:r>
                      <w:r w:rsidRPr="00177797">
                        <w:rPr>
                          <w:b/>
                          <w:i w:val="0"/>
                        </w:rPr>
                        <w:t>Helper data structures and functions</w:t>
                      </w:r>
                    </w:p>
                  </w:txbxContent>
                </v:textbox>
                <w10:wrap type="topAndBottom"/>
              </v:shape>
            </w:pict>
          </mc:Fallback>
        </mc:AlternateContent>
      </w:r>
      <w:r w:rsidR="00177797">
        <w:t>P</w:t>
      </w:r>
      <w:r w:rsidR="00177797">
        <w:t>seudocode</w:t>
      </w:r>
    </w:p>
    <w:p w14:paraId="78F6AF03" w14:textId="3BF99EF1" w:rsidR="00177797" w:rsidRDefault="00177797" w:rsidP="00177797"/>
    <w:p w14:paraId="2AA504CC" w14:textId="4E79A81F" w:rsidR="00177797" w:rsidRDefault="00177797" w:rsidP="00177797"/>
    <w:p w14:paraId="76B7F458" w14:textId="15100200" w:rsidR="00314FD6" w:rsidRDefault="00FE7D94" w:rsidP="00177797">
      <w:pPr>
        <w:rPr>
          <w:noProof/>
          <w14:ligatures w14:val="none"/>
          <w14:numForm w14:val="default"/>
          <w14:numSpacing w14:val="default"/>
        </w:rPr>
      </w:pPr>
      <w:r w:rsidRPr="00FE7D94">
        <w:rPr>
          <w:noProof/>
          <w14:ligatures w14:val="none"/>
          <w14:numForm w14:val="default"/>
          <w14:numSpacing w14:val="default"/>
        </w:rPr>
        <w:t xml:space="preserve"> </w:t>
      </w:r>
      <w:r w:rsidR="00CF7637" w:rsidRPr="00CF7637">
        <w:rPr>
          <w:noProof/>
          <w14:ligatures w14:val="none"/>
          <w14:numForm w14:val="default"/>
          <w14:numSpacing w14:val="default"/>
        </w:rPr>
        <w:t xml:space="preserve"> </w:t>
      </w:r>
    </w:p>
    <w:p w14:paraId="4D16B81F" w14:textId="77777777" w:rsidR="00AD0FFD" w:rsidRDefault="00AD0FFD" w:rsidP="00177797">
      <w:pPr>
        <w:rPr>
          <w:noProof/>
          <w14:ligatures w14:val="none"/>
          <w14:numForm w14:val="default"/>
          <w14:numSpacing w14:val="default"/>
        </w:rPr>
      </w:pPr>
    </w:p>
    <w:p w14:paraId="7BA2548D" w14:textId="77777777" w:rsidR="00AD0FFD" w:rsidRDefault="00AD0FFD" w:rsidP="00177797">
      <w:pPr>
        <w:rPr>
          <w:noProof/>
          <w14:ligatures w14:val="none"/>
          <w14:numForm w14:val="default"/>
          <w14:numSpacing w14:val="default"/>
        </w:rPr>
      </w:pPr>
    </w:p>
    <w:p w14:paraId="1D929684" w14:textId="77777777" w:rsidR="00AD0FFD" w:rsidRDefault="00AD0FFD" w:rsidP="00177797">
      <w:pPr>
        <w:rPr>
          <w:noProof/>
          <w14:ligatures w14:val="none"/>
          <w14:numForm w14:val="default"/>
          <w14:numSpacing w14:val="default"/>
        </w:rPr>
      </w:pPr>
    </w:p>
    <w:p w14:paraId="1BA51202" w14:textId="502BB515" w:rsidR="00AD0FFD" w:rsidRDefault="00AD0FFD" w:rsidP="00177797">
      <w:pPr>
        <w:rPr>
          <w:noProof/>
          <w14:ligatures w14:val="none"/>
          <w14:numForm w14:val="default"/>
          <w14:numSpacing w14:val="default"/>
        </w:rPr>
      </w:pPr>
    </w:p>
    <w:p w14:paraId="26B09837" w14:textId="762C8F67" w:rsidR="00AD0FFD" w:rsidRDefault="00AD0FFD" w:rsidP="00177797">
      <w:pPr>
        <w:rPr>
          <w:noProof/>
          <w14:ligatures w14:val="none"/>
          <w14:numForm w14:val="default"/>
          <w14:numSpacing w14:val="default"/>
        </w:rPr>
      </w:pPr>
    </w:p>
    <w:p w14:paraId="5FCC4660" w14:textId="77777777" w:rsidR="00AD0FFD" w:rsidRDefault="00AD0FFD" w:rsidP="00177797">
      <w:pPr>
        <w:rPr>
          <w:noProof/>
          <w14:ligatures w14:val="none"/>
          <w14:numForm w14:val="default"/>
          <w14:numSpacing w14:val="default"/>
        </w:rPr>
      </w:pPr>
    </w:p>
    <w:p w14:paraId="3AB4CD42" w14:textId="01F2E8E6" w:rsidR="00AD0FFD" w:rsidRPr="00D308CA" w:rsidRDefault="00AD0FFD" w:rsidP="00177797">
      <w:bookmarkStart w:id="0" w:name="_GoBack"/>
      <w:bookmarkEnd w:id="0"/>
      <w:r>
        <w:rPr>
          <w:noProof/>
        </w:rPr>
        <w:lastRenderedPageBreak/>
        <mc:AlternateContent>
          <mc:Choice Requires="wps">
            <w:drawing>
              <wp:anchor distT="0" distB="0" distL="114300" distR="114300" simplePos="0" relativeHeight="251688960" behindDoc="0" locked="0" layoutInCell="1" allowOverlap="1" wp14:anchorId="0FD8410B" wp14:editId="43554CD6">
                <wp:simplePos x="0" y="0"/>
                <wp:positionH relativeFrom="column">
                  <wp:posOffset>-1313815</wp:posOffset>
                </wp:positionH>
                <wp:positionV relativeFrom="paragraph">
                  <wp:posOffset>5590540</wp:posOffset>
                </wp:positionV>
                <wp:extent cx="76377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7637780" cy="635"/>
                        </a:xfrm>
                        <a:prstGeom prst="rect">
                          <a:avLst/>
                        </a:prstGeom>
                        <a:solidFill>
                          <a:prstClr val="white"/>
                        </a:solidFill>
                        <a:ln>
                          <a:noFill/>
                        </a:ln>
                        <a:effectLst/>
                      </wps:spPr>
                      <wps:txbx>
                        <w:txbxContent>
                          <w:p w14:paraId="4DCFD36E" w14:textId="2A0FDCCD" w:rsidR="00177797" w:rsidRPr="00196A38" w:rsidRDefault="00177797" w:rsidP="00177797">
                            <w:pPr>
                              <w:pStyle w:val="Caption"/>
                              <w:jc w:val="center"/>
                              <w:rPr>
                                <w:noProof/>
                              </w:rPr>
                            </w:pPr>
                            <w:r>
                              <w:t xml:space="preserve">Figure </w:t>
                            </w:r>
                            <w:fldSimple w:instr=" SEQ Figure \* ARABIC ">
                              <w:r w:rsidR="006A6B09">
                                <w:rPr>
                                  <w:noProof/>
                                </w:rPr>
                                <w:t>7</w:t>
                              </w:r>
                            </w:fldSimple>
                            <w:r>
                              <w:t xml:space="preserve"> - </w:t>
                            </w:r>
                            <w:r w:rsidRPr="00177797">
                              <w:rPr>
                                <w:b/>
                                <w:i w:val="0"/>
                              </w:rPr>
                              <w:t>Game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D8410B" id="Text Box 16" o:spid="_x0000_s1033" type="#_x0000_t202" style="position:absolute;left:0;text-align:left;margin-left:-103.45pt;margin-top:440.2pt;width:601.4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" stroked="f">
                <v:textbox style="mso-fit-shape-to-text:t" inset="0,0,0,0">
                  <w:txbxContent>
                    <w:p w14:paraId="4DCFD36E" w14:textId="2A0FDCCD" w:rsidR="00177797" w:rsidRPr="00196A38" w:rsidRDefault="00177797" w:rsidP="00177797">
                      <w:pPr>
                        <w:pStyle w:val="Caption"/>
                        <w:jc w:val="center"/>
                        <w:rPr>
                          <w:noProof/>
                        </w:rPr>
                      </w:pPr>
                      <w:r>
                        <w:t xml:space="preserve">Figure </w:t>
                      </w:r>
                      <w:fldSimple w:instr=" SEQ Figure \* ARABIC ">
                        <w:r w:rsidR="006A6B09">
                          <w:rPr>
                            <w:noProof/>
                          </w:rPr>
                          <w:t>7</w:t>
                        </w:r>
                      </w:fldSimple>
                      <w:r>
                        <w:t xml:space="preserve"> - </w:t>
                      </w:r>
                      <w:r w:rsidRPr="00177797">
                        <w:rPr>
                          <w:b/>
                          <w:i w:val="0"/>
                        </w:rPr>
                        <w:t>Game loop</w:t>
                      </w:r>
                    </w:p>
                  </w:txbxContent>
                </v:textbox>
                <w10:wrap type="topAndBottom"/>
              </v:shape>
            </w:pict>
          </mc:Fallback>
        </mc:AlternateContent>
      </w:r>
      <w:r>
        <w:rPr>
          <w:noProof/>
          <w14:ligatures w14:val="none"/>
          <w14:numForm w14:val="default"/>
          <w14:numSpacing w14:val="default"/>
        </w:rPr>
        <w:drawing>
          <wp:anchor distT="0" distB="0" distL="114300" distR="114300" simplePos="0" relativeHeight="251689984" behindDoc="0" locked="0" layoutInCell="1" allowOverlap="1" wp14:anchorId="5D658025" wp14:editId="5EDD5DE6">
            <wp:simplePos x="0" y="0"/>
            <wp:positionH relativeFrom="column">
              <wp:posOffset>-1009015</wp:posOffset>
            </wp:positionH>
            <wp:positionV relativeFrom="paragraph">
              <wp:posOffset>0</wp:posOffset>
            </wp:positionV>
            <wp:extent cx="7084025" cy="5400675"/>
            <wp:effectExtent l="0" t="0" r="317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84025" cy="5400675"/>
                    </a:xfrm>
                    <a:prstGeom prst="rect">
                      <a:avLst/>
                    </a:prstGeom>
                  </pic:spPr>
                </pic:pic>
              </a:graphicData>
            </a:graphic>
            <wp14:sizeRelH relativeFrom="margin">
              <wp14:pctWidth>0</wp14:pctWidth>
            </wp14:sizeRelH>
            <wp14:sizeRelV relativeFrom="margin">
              <wp14:pctHeight>0</wp14:pctHeight>
            </wp14:sizeRelV>
          </wp:anchor>
        </w:drawing>
      </w:r>
    </w:p>
    <w:sectPr w:rsidR="00AD0FFD" w:rsidRPr="00D308CA" w:rsidSect="00641ADD">
      <w:headerReference w:type="even" r:id="rId15"/>
      <w:headerReference w:type="default" r:id="rId16"/>
      <w:footerReference w:type="even" r:id="rId17"/>
      <w:footerReference w:type="default" r:id="rId18"/>
      <w:headerReference w:type="first" r:id="rId19"/>
      <w:footerReference w:type="first" r:id="rId20"/>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84B90" w14:textId="77777777" w:rsidR="00BC4BDF" w:rsidRDefault="00BC4BDF" w:rsidP="00126D77">
      <w:r>
        <w:separator/>
      </w:r>
    </w:p>
  </w:endnote>
  <w:endnote w:type="continuationSeparator" w:id="0">
    <w:p w14:paraId="27546614" w14:textId="77777777" w:rsidR="00BC4BDF" w:rsidRDefault="00BC4BDF"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A6B09">
          <w:rPr>
            <w:rStyle w:val="PageNumber"/>
            <w:noProof/>
          </w:rPr>
          <w:t>8</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99D6" w14:textId="77777777" w:rsidR="00BC324F" w:rsidRDefault="00BC3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3A279" w14:textId="77777777" w:rsidR="00BC4BDF" w:rsidRDefault="00BC4BDF" w:rsidP="0060186D">
      <w:pPr>
        <w:spacing w:after="0" w:line="110" w:lineRule="exact"/>
      </w:pPr>
    </w:p>
  </w:footnote>
  <w:footnote w:type="continuationSeparator" w:id="0">
    <w:p w14:paraId="3F989354" w14:textId="77777777" w:rsidR="00BC4BDF" w:rsidRPr="00BB7AEF" w:rsidRDefault="00BC4BDF" w:rsidP="00BB7AEF">
      <w:pPr>
        <w:spacing w:after="0" w:line="20" w:lineRule="exact"/>
        <w:rPr>
          <w:sz w:val="2"/>
        </w:rPr>
      </w:pPr>
    </w:p>
  </w:footnote>
  <w:footnote w:type="continuationNotice" w:id="1">
    <w:p w14:paraId="77CF4C4F" w14:textId="77777777" w:rsidR="00BC4BDF" w:rsidRPr="00AE67B5" w:rsidRDefault="00BC4BDF" w:rsidP="00AE67B5">
      <w:pPr>
        <w:spacing w:after="0" w:line="20" w:lineRule="exact"/>
        <w:rPr>
          <w:sz w:val="2"/>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CFAEE" w14:textId="77777777" w:rsidR="00BC324F" w:rsidRDefault="00BC32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6598"/>
        </w:tabs>
        <w:ind w:left="6238"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CE4BD8"/>
    <w:multiLevelType w:val="hybridMultilevel"/>
    <w:tmpl w:val="C3FAE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1"/>
  </w:num>
  <w:num w:numId="3">
    <w:abstractNumId w:val="2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14"/>
  </w:num>
  <w:num w:numId="7">
    <w:abstractNumId w:val="33"/>
  </w:num>
  <w:num w:numId="8">
    <w:abstractNumId w:val="7"/>
  </w:num>
  <w:num w:numId="9">
    <w:abstractNumId w:val="34"/>
  </w:num>
  <w:num w:numId="10">
    <w:abstractNumId w:val="13"/>
  </w:num>
  <w:num w:numId="11">
    <w:abstractNumId w:val="9"/>
  </w:num>
  <w:num w:numId="12">
    <w:abstractNumId w:val="27"/>
  </w:num>
  <w:num w:numId="13">
    <w:abstractNumId w:val="12"/>
  </w:num>
  <w:num w:numId="14">
    <w:abstractNumId w:val="30"/>
  </w:num>
  <w:num w:numId="15">
    <w:abstractNumId w:val="37"/>
  </w:num>
  <w:num w:numId="16">
    <w:abstractNumId w:val="35"/>
    <w:lvlOverride w:ilvl="0">
      <w:startOverride w:val="1"/>
    </w:lvlOverride>
  </w:num>
  <w:num w:numId="17">
    <w:abstractNumId w:val="35"/>
    <w:lvlOverride w:ilvl="0">
      <w:startOverride w:val="1"/>
    </w:lvlOverride>
  </w:num>
  <w:num w:numId="18">
    <w:abstractNumId w:val="35"/>
    <w:lvlOverride w:ilvl="0">
      <w:startOverride w:val="1"/>
    </w:lvlOverride>
  </w:num>
  <w:num w:numId="19">
    <w:abstractNumId w:val="35"/>
    <w:lvlOverride w:ilvl="0">
      <w:startOverride w:val="1"/>
    </w:lvlOverride>
  </w:num>
  <w:num w:numId="20">
    <w:abstractNumId w:val="35"/>
    <w:lvlOverride w:ilvl="0">
      <w:startOverride w:val="1"/>
    </w:lvlOverride>
  </w:num>
  <w:num w:numId="21">
    <w:abstractNumId w:val="35"/>
    <w:lvlOverride w:ilvl="0">
      <w:startOverride w:val="1"/>
    </w:lvlOverride>
  </w:num>
  <w:num w:numId="22">
    <w:abstractNumId w:val="0"/>
  </w:num>
  <w:num w:numId="23">
    <w:abstractNumId w:val="28"/>
  </w:num>
  <w:num w:numId="24">
    <w:abstractNumId w:val="28"/>
    <w:lvlOverride w:ilvl="0">
      <w:startOverride w:val="1"/>
    </w:lvlOverride>
  </w:num>
  <w:num w:numId="25">
    <w:abstractNumId w:val="36"/>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9"/>
  </w:num>
  <w:num w:numId="38">
    <w:abstractNumId w:val="23"/>
  </w:num>
  <w:num w:numId="39">
    <w:abstractNumId w:val="22"/>
  </w:num>
  <w:num w:numId="40">
    <w:abstractNumId w:val="19"/>
  </w:num>
  <w:num w:numId="41">
    <w:abstractNumId w:val="10"/>
  </w:num>
  <w:num w:numId="42">
    <w:abstractNumId w:val="25"/>
  </w:num>
  <w:num w:numId="43">
    <w:abstractNumId w:val="38"/>
  </w:num>
  <w:num w:numId="44">
    <w:abstractNumId w:val="21"/>
  </w:num>
  <w:num w:numId="45">
    <w:abstractNumId w:val="39"/>
  </w:num>
  <w:num w:numId="46">
    <w:abstractNumId w:val="32"/>
  </w:num>
  <w:num w:numId="47">
    <w:abstractNumId w:val="3"/>
  </w:num>
  <w:num w:numId="48">
    <w:abstractNumId w:val="21"/>
    <w:lvlOverride w:ilvl="0">
      <w:startOverride w:val="1"/>
    </w:lvlOverride>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3D2B"/>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77797"/>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0823"/>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87F5C"/>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13BC"/>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093"/>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513"/>
    <w:rsid w:val="00641ADD"/>
    <w:rsid w:val="00645E4C"/>
    <w:rsid w:val="00647F1D"/>
    <w:rsid w:val="00651643"/>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A6B09"/>
    <w:rsid w:val="006B469E"/>
    <w:rsid w:val="006B7398"/>
    <w:rsid w:val="006B7CA6"/>
    <w:rsid w:val="006C0765"/>
    <w:rsid w:val="006C1FEE"/>
    <w:rsid w:val="006C500F"/>
    <w:rsid w:val="006D2120"/>
    <w:rsid w:val="006D3558"/>
    <w:rsid w:val="006D6049"/>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0583"/>
    <w:rsid w:val="00762612"/>
    <w:rsid w:val="00762B76"/>
    <w:rsid w:val="00763478"/>
    <w:rsid w:val="007640DD"/>
    <w:rsid w:val="00764914"/>
    <w:rsid w:val="00764E0F"/>
    <w:rsid w:val="00766C59"/>
    <w:rsid w:val="007672CC"/>
    <w:rsid w:val="0077229B"/>
    <w:rsid w:val="00773821"/>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C22"/>
    <w:rsid w:val="007C3FE3"/>
    <w:rsid w:val="007C5EC0"/>
    <w:rsid w:val="007C7506"/>
    <w:rsid w:val="007D1EA5"/>
    <w:rsid w:val="007D5DB3"/>
    <w:rsid w:val="007D6D53"/>
    <w:rsid w:val="007F4A49"/>
    <w:rsid w:val="007F6D17"/>
    <w:rsid w:val="007F6F9E"/>
    <w:rsid w:val="00804571"/>
    <w:rsid w:val="00805D71"/>
    <w:rsid w:val="0080655F"/>
    <w:rsid w:val="008065ED"/>
    <w:rsid w:val="008079BE"/>
    <w:rsid w:val="00813FA9"/>
    <w:rsid w:val="00814B73"/>
    <w:rsid w:val="008160F6"/>
    <w:rsid w:val="00817430"/>
    <w:rsid w:val="00817702"/>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2C58"/>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84309"/>
    <w:rsid w:val="0099108D"/>
    <w:rsid w:val="00991E63"/>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3378"/>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B4C74"/>
    <w:rsid w:val="00AC1278"/>
    <w:rsid w:val="00AC329D"/>
    <w:rsid w:val="00AC47DB"/>
    <w:rsid w:val="00AC6E0B"/>
    <w:rsid w:val="00AC76AD"/>
    <w:rsid w:val="00AD0FF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4BD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23D"/>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0A31"/>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CF7637"/>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383D"/>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16FD"/>
    <w:rsid w:val="00E526E9"/>
    <w:rsid w:val="00E61D4D"/>
    <w:rsid w:val="00E61FFD"/>
    <w:rsid w:val="00E6664C"/>
    <w:rsid w:val="00E671AA"/>
    <w:rsid w:val="00E71A6A"/>
    <w:rsid w:val="00E71DDC"/>
    <w:rsid w:val="00E758DC"/>
    <w:rsid w:val="00E76D13"/>
    <w:rsid w:val="00E8133C"/>
    <w:rsid w:val="00E834EC"/>
    <w:rsid w:val="00E8482C"/>
    <w:rsid w:val="00E85386"/>
    <w:rsid w:val="00E86D4C"/>
    <w:rsid w:val="00E877EE"/>
    <w:rsid w:val="00E953DD"/>
    <w:rsid w:val="00E96C48"/>
    <w:rsid w:val="00E972F7"/>
    <w:rsid w:val="00EA7B3D"/>
    <w:rsid w:val="00EB5073"/>
    <w:rsid w:val="00EB781B"/>
    <w:rsid w:val="00EC2A34"/>
    <w:rsid w:val="00EC4403"/>
    <w:rsid w:val="00EC7657"/>
    <w:rsid w:val="00EC76C4"/>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524B"/>
    <w:rsid w:val="00FB609A"/>
    <w:rsid w:val="00FB616F"/>
    <w:rsid w:val="00FB6E06"/>
    <w:rsid w:val="00FC33FB"/>
    <w:rsid w:val="00FC59CC"/>
    <w:rsid w:val="00FC5DC7"/>
    <w:rsid w:val="00FC7B1E"/>
    <w:rsid w:val="00FD0F3D"/>
    <w:rsid w:val="00FD25E7"/>
    <w:rsid w:val="00FD355B"/>
    <w:rsid w:val="00FD3BE7"/>
    <w:rsid w:val="00FD3EBD"/>
    <w:rsid w:val="00FD477B"/>
    <w:rsid w:val="00FD5F33"/>
    <w:rsid w:val="00FD653F"/>
    <w:rsid w:val="00FD7859"/>
    <w:rsid w:val="00FE03A2"/>
    <w:rsid w:val="00FE6E71"/>
    <w:rsid w:val="00FE77A6"/>
    <w:rsid w:val="00FE7D94"/>
    <w:rsid w:val="00FF2CB5"/>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tabs>
        <w:tab w:val="clear" w:pos="6598"/>
        <w:tab w:val="num" w:pos="360"/>
      </w:tabs>
      <w:suppressAutoHyphens/>
      <w:spacing w:before="170"/>
      <w:ind w:left="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customStyle="1"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991E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1D76F-9856-44EE-9808-38D810E7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636</TotalTime>
  <Pages>1</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Dato</cp:lastModifiedBy>
  <cp:revision>49</cp:revision>
  <cp:lastPrinted>2023-02-05T20:53:00Z</cp:lastPrinted>
  <dcterms:created xsi:type="dcterms:W3CDTF">2019-05-10T20:56:00Z</dcterms:created>
  <dcterms:modified xsi:type="dcterms:W3CDTF">2023-02-05T20:53:00Z</dcterms:modified>
</cp:coreProperties>
</file>